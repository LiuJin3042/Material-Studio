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首先，</w:t>
      </w:r>
      <w:r>
        <w:rPr>
          <w:rFonts w:hint="eastAsia"/>
          <w:lang w:val="en-US" w:eastAsia="zh-CN"/>
        </w:rPr>
        <w:t>链接学校的网络（用学校的ip地址），达到能上外网的状态（比如可以上百度），然后按照以下操作。</w:t>
      </w:r>
      <w:bookmarkStart w:id="0" w:name="_GoBack"/>
      <w:bookmarkEnd w:id="0"/>
    </w:p>
    <w:p/>
    <w:p>
      <w:r>
        <w:drawing>
          <wp:inline distT="0" distB="0" distL="114300" distR="114300">
            <wp:extent cx="5271770" cy="170180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629535"/>
            <wp:effectExtent l="0" t="0" r="1206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359410</wp:posOffset>
            </wp:positionV>
            <wp:extent cx="5269865" cy="2756535"/>
            <wp:effectExtent l="0" t="0" r="635" b="1206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lang w:val="en-US" w:eastAsia="zh-CN"/>
        </w:rPr>
        <w:t>输入175.185.8.50，点击run Diagnostics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3195955</wp:posOffset>
                </wp:positionH>
                <wp:positionV relativeFrom="paragraph">
                  <wp:posOffset>1029970</wp:posOffset>
                </wp:positionV>
                <wp:extent cx="1181735" cy="299085"/>
                <wp:effectExtent l="6350" t="6350" r="18415" b="1206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2990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1.65pt;margin-top:81.1pt;height:23.55pt;width:93.05pt;z-index:251661312;v-text-anchor:middle;mso-width-relative:page;mso-height-relative:page;" filled="f" stroked="t" coordsize="21600,21600" o:gfxdata="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pn1n72AAAAAsBAAAPAAAAAAAAAAEAIAAAACIAAABkcnMvZG93bnJldi54bWxQSwECFAAUAAAA&#10;CACHTuJA3fy5aGACAAChBAAADgAAAAAAAAABACAAAAAnAQAAZHJzL2Uyb0RvYy54bWxQSwUGAAAA&#10;AAYABgBZAQAA+QU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795020</wp:posOffset>
                </wp:positionV>
                <wp:extent cx="1181735" cy="299085"/>
                <wp:effectExtent l="6350" t="6350" r="18415" b="1206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8405" y="1664970"/>
                          <a:ext cx="1181735" cy="2990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65pt;margin-top:62.6pt;height:23.55pt;width:93.05pt;z-index:251659264;v-text-anchor:middle;mso-width-relative:page;mso-height-relative:page;" filled="f" stroked="t" coordsize="21600,21600" o:gfxdata="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4CslHZAAAACwEAAA8AAAAAAAAAAQAgAAAAIgAAAGRycy9kb3ducmV2&#10;LnhtbFBLAQIUABQAAAAIAIdO4kC0NLkebQIAAK0EAAAOAAAAAAAAAAEAIAAAACgBAABkcnMvZTJv&#10;RG9jLnhtbFBLBQYAAAAABgAGAFkBAAAH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230" cy="1772920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把右边的反馈文字拉到最后，看看是否出现succeed和successful成功提示。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F2C67"/>
    <w:rsid w:val="054D052C"/>
    <w:rsid w:val="61BF2C6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%20meng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2018-04-09T02:32:00Z</dcterms:created>
  <dc:creator>孟仔</dc:creator>
  <cp:lastModifiedBy>孟仔</cp:lastModifiedBy>
  <dcterms:modified xsi:type="dcterms:W3CDTF">2018-04-09T02:42:46Z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